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32A4E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92"/>
        <w:gridCol w:w="17"/>
      </w:tblGrid>
      <w:tr w:rsidR="00AD0DDD" w14:paraId="1298393B" w14:textId="77777777" w:rsidTr="005E09DE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2C3B57" w:themeColor="text2"/>
            </w:tcBorders>
          </w:tcPr>
          <w:p w14:paraId="0A3ADB3D" w14:textId="58D2AAF8" w:rsidR="00AD0DDD" w:rsidRDefault="0082628C" w:rsidP="00DF1CB4">
            <w:pPr>
              <w:pStyle w:val="Heading1"/>
            </w:pPr>
            <w:r>
              <w:t>Ghaida Alshemali</w:t>
            </w:r>
          </w:p>
          <w:p w14:paraId="0EF97207" w14:textId="7B5108D3" w:rsidR="00AD0DDD" w:rsidRPr="00AD0DDD" w:rsidRDefault="00341DFE" w:rsidP="00DF1CB4">
            <w:pPr>
              <w:pStyle w:val="Heading2"/>
            </w:pPr>
            <w:r>
              <w:t>Computer Scientest</w:t>
            </w:r>
          </w:p>
        </w:tc>
      </w:tr>
      <w:tr w:rsidR="00AD0DDD" w14:paraId="2AE4339B" w14:textId="77777777" w:rsidTr="005E09DE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74D8593B" w14:textId="77777777" w:rsidR="00AD0DDD" w:rsidRDefault="00AD0DDD" w:rsidP="00DF1CB4"/>
        </w:tc>
      </w:tr>
      <w:tr w:rsidR="005F5561" w14:paraId="17C6E9DE" w14:textId="77777777" w:rsidTr="005E09DE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14:paraId="0F9C8EDD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042167B1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109395A5" w14:textId="77777777" w:rsidR="005F5561" w:rsidRPr="00D06709" w:rsidRDefault="005F5561" w:rsidP="00DF1CB4"/>
        </w:tc>
        <w:tc>
          <w:tcPr>
            <w:tcW w:w="2130" w:type="dxa"/>
            <w:vAlign w:val="center"/>
          </w:tcPr>
          <w:p w14:paraId="08E09218" w14:textId="2B6BA887" w:rsidR="005F5561" w:rsidRPr="00FA4DB0" w:rsidRDefault="00341DFE" w:rsidP="00DF1CB4">
            <w:r>
              <w:t>00111992</w:t>
            </w:r>
          </w:p>
        </w:tc>
        <w:tc>
          <w:tcPr>
            <w:tcW w:w="138" w:type="dxa"/>
            <w:vAlign w:val="center"/>
          </w:tcPr>
          <w:p w14:paraId="2A514A35" w14:textId="77777777" w:rsidR="005F5561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0B98A288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799FF59F" w14:textId="77777777" w:rsidR="005F5561" w:rsidRDefault="005F5561" w:rsidP="00DF1CB4"/>
        </w:tc>
        <w:tc>
          <w:tcPr>
            <w:tcW w:w="2126" w:type="dxa"/>
            <w:vAlign w:val="center"/>
          </w:tcPr>
          <w:p w14:paraId="089EDA23" w14:textId="02E49873" w:rsidR="005F5561" w:rsidRPr="00FA4DB0" w:rsidRDefault="00341DFE" w:rsidP="00DF1CB4">
            <w:r>
              <w:t>Amal@hci.com</w:t>
            </w:r>
          </w:p>
        </w:tc>
        <w:tc>
          <w:tcPr>
            <w:tcW w:w="142" w:type="dxa"/>
            <w:vAlign w:val="center"/>
          </w:tcPr>
          <w:p w14:paraId="5123307A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4E07A843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16CEFA6B" w14:textId="77777777" w:rsidR="005F5561" w:rsidRDefault="005F5561" w:rsidP="00DF1CB4"/>
        </w:tc>
        <w:tc>
          <w:tcPr>
            <w:tcW w:w="2092" w:type="dxa"/>
            <w:gridSpan w:val="3"/>
            <w:vAlign w:val="center"/>
          </w:tcPr>
          <w:p w14:paraId="1D6999D0" w14:textId="57038FFC" w:rsidR="005F5561" w:rsidRPr="00FA4DB0" w:rsidRDefault="00341DFE" w:rsidP="00DF1CB4">
            <w:r>
              <w:t>Riyadh</w:t>
            </w:r>
          </w:p>
        </w:tc>
        <w:tc>
          <w:tcPr>
            <w:tcW w:w="142" w:type="dxa"/>
            <w:vAlign w:val="center"/>
          </w:tcPr>
          <w:p w14:paraId="773E8A37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35494F06" w14:textId="33087DE7" w:rsidR="005F5561" w:rsidRPr="00DF1CB4" w:rsidRDefault="005F5561" w:rsidP="00341DFE">
            <w:pPr>
              <w:rPr>
                <w:rStyle w:val="Emphasis"/>
              </w:rPr>
            </w:pPr>
          </w:p>
        </w:tc>
        <w:tc>
          <w:tcPr>
            <w:tcW w:w="142" w:type="dxa"/>
            <w:vAlign w:val="center"/>
          </w:tcPr>
          <w:p w14:paraId="58697A83" w14:textId="77777777" w:rsidR="005F5561" w:rsidRDefault="005F5561" w:rsidP="00DF1CB4"/>
        </w:tc>
        <w:tc>
          <w:tcPr>
            <w:tcW w:w="2092" w:type="dxa"/>
            <w:vAlign w:val="center"/>
          </w:tcPr>
          <w:p w14:paraId="618DCB8E" w14:textId="02E1FF36" w:rsidR="005F5561" w:rsidRPr="00FA4DB0" w:rsidRDefault="005F5561" w:rsidP="00DF1CB4"/>
        </w:tc>
      </w:tr>
      <w:tr w:rsidR="00AD0DDD" w14:paraId="2DA659AE" w14:textId="77777777" w:rsidTr="005E09DE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4506B6F9" w14:textId="77777777" w:rsidR="00AD0DDD" w:rsidRDefault="00AD0DDD" w:rsidP="00DF1CB4"/>
        </w:tc>
      </w:tr>
      <w:tr w:rsidR="00560EA0" w14:paraId="1D6F165B" w14:textId="77777777" w:rsidTr="005E09DE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61CB3F47" w14:textId="77777777" w:rsidR="00560EA0" w:rsidRPr="005F5561" w:rsidRDefault="0004007E" w:rsidP="00DF1CB4">
            <w:pPr>
              <w:pStyle w:val="Heading3"/>
            </w:pPr>
            <w:sdt>
              <w:sdtPr>
                <w:id w:val="723336852"/>
                <w:placeholder>
                  <w:docPart w:val="F7DE2A324FEA43DA99C01AA1F706440C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4D47632E" w14:textId="77777777" w:rsidR="00560EA0" w:rsidRDefault="00560EA0" w:rsidP="00DF1CB4"/>
        </w:tc>
        <w:tc>
          <w:tcPr>
            <w:tcW w:w="35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46B4B420" w14:textId="77777777" w:rsidR="00560EA0" w:rsidRDefault="00560EA0" w:rsidP="00DF1CB4"/>
        </w:tc>
      </w:tr>
      <w:tr w:rsidR="00560EA0" w14:paraId="5B3A9D51" w14:textId="77777777" w:rsidTr="005E09DE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49B955A8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6617FB80" w14:textId="77777777" w:rsidR="00560EA0" w:rsidRDefault="00560EA0" w:rsidP="00DF1CB4"/>
        </w:tc>
        <w:tc>
          <w:tcPr>
            <w:tcW w:w="3560" w:type="dxa"/>
            <w:gridSpan w:val="6"/>
            <w:shd w:val="clear" w:color="auto" w:fill="CADEE5" w:themeFill="background2"/>
            <w:vAlign w:val="bottom"/>
          </w:tcPr>
          <w:p w14:paraId="411845CD" w14:textId="77777777" w:rsidR="00560EA0" w:rsidRDefault="0004007E" w:rsidP="00DF1CB4">
            <w:pPr>
              <w:pStyle w:val="Heading3"/>
            </w:pPr>
            <w:sdt>
              <w:sdtPr>
                <w:id w:val="-2075571490"/>
                <w:placeholder>
                  <w:docPart w:val="BDCA7EFEA84F4BF9862AA1842C2057EC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62F0ECAE" w14:textId="77777777" w:rsidTr="005E09DE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72B21014" w14:textId="523329E9" w:rsidR="00AD6FA4" w:rsidRDefault="00341DFE" w:rsidP="00341DFE">
            <w:pPr>
              <w:pStyle w:val="Text"/>
            </w:pPr>
            <w:r w:rsidRPr="00341DFE">
              <w:t>To be associated with a firm, that provides career development opportunities and to contribute its progress through my knowledge and skill</w:t>
            </w:r>
            <w:r>
              <w:t>s</w:t>
            </w:r>
          </w:p>
        </w:tc>
        <w:tc>
          <w:tcPr>
            <w:tcW w:w="284" w:type="dxa"/>
            <w:vMerge w:val="restart"/>
            <w:vAlign w:val="center"/>
          </w:tcPr>
          <w:p w14:paraId="341FBF6F" w14:textId="77777777" w:rsidR="00AD6FA4" w:rsidRDefault="00AD6FA4" w:rsidP="00DF1CB4"/>
        </w:tc>
        <w:tc>
          <w:tcPr>
            <w:tcW w:w="3560" w:type="dxa"/>
            <w:gridSpan w:val="6"/>
            <w:vMerge w:val="restart"/>
            <w:shd w:val="clear" w:color="auto" w:fill="CADEE5" w:themeFill="background2"/>
          </w:tcPr>
          <w:p w14:paraId="40FFDC04" w14:textId="75A16FA9" w:rsidR="00AD6FA4" w:rsidRDefault="00341DFE" w:rsidP="00DF1CB4">
            <w:pPr>
              <w:pStyle w:val="Text"/>
            </w:pPr>
            <w:r>
              <w:t>King Saud University</w:t>
            </w:r>
          </w:p>
          <w:p w14:paraId="32A8655D" w14:textId="77777777" w:rsidR="00AD6FA4" w:rsidRDefault="00AD6FA4" w:rsidP="00DF1CB4">
            <w:pPr>
              <w:pStyle w:val="Text"/>
            </w:pPr>
          </w:p>
          <w:p w14:paraId="01456772" w14:textId="1E062C60" w:rsidR="00AD6FA4" w:rsidRDefault="00341DFE" w:rsidP="00DF1CB4">
            <w:pPr>
              <w:pStyle w:val="Text"/>
            </w:pPr>
            <w:r>
              <w:t>Riyadh</w:t>
            </w:r>
          </w:p>
          <w:p w14:paraId="5E9E3EE7" w14:textId="77777777" w:rsidR="00AD6FA4" w:rsidRDefault="00AD6FA4" w:rsidP="00DF1CB4">
            <w:pPr>
              <w:pStyle w:val="Text"/>
            </w:pPr>
          </w:p>
          <w:p w14:paraId="23443926" w14:textId="59AE497E" w:rsidR="00AD6FA4" w:rsidRDefault="00341DFE" w:rsidP="00341DFE">
            <w:pPr>
              <w:pStyle w:val="Text"/>
            </w:pPr>
            <w:r>
              <w:t>SA</w:t>
            </w:r>
          </w:p>
          <w:p w14:paraId="0B513C3A" w14:textId="77777777" w:rsidR="00AD6FA4" w:rsidRDefault="00AD6FA4" w:rsidP="00DF1CB4">
            <w:pPr>
              <w:pStyle w:val="Text"/>
            </w:pPr>
          </w:p>
          <w:p w14:paraId="4680333E" w14:textId="77777777" w:rsidR="00AD6FA4" w:rsidRDefault="0004007E" w:rsidP="00DF1CB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BAC1830910A84EA280E60050E5D9A91A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sdt>
            <w:sdtPr>
              <w:id w:val="-144128603"/>
              <w:placeholder>
                <w:docPart w:val="2009F8507FFE4B36BEEB2C446C6215A8"/>
              </w:placeholder>
              <w:temporary/>
              <w:showingPlcHdr/>
              <w15:appearance w15:val="hidden"/>
            </w:sdtPr>
            <w:sdtEndPr/>
            <w:sdtContent>
              <w:p w14:paraId="3F3AB7E0" w14:textId="77777777" w:rsidR="002D3AB8" w:rsidRPr="00AD0DDD" w:rsidRDefault="002D3AB8" w:rsidP="00DF1CB4">
                <w:pPr>
                  <w:pStyle w:val="ListParagraph"/>
                </w:pPr>
                <w:r w:rsidRPr="00AD0DDD">
                  <w:t>Marketing</w:t>
                </w:r>
              </w:p>
              <w:p w14:paraId="4AACEADC" w14:textId="77777777" w:rsidR="002D3AB8" w:rsidRPr="00AD0DDD" w:rsidRDefault="002D3AB8" w:rsidP="00DF1CB4">
                <w:pPr>
                  <w:pStyle w:val="ListParagraph"/>
                </w:pPr>
                <w:r w:rsidRPr="00AD0DDD">
                  <w:t>Project Managment</w:t>
                </w:r>
              </w:p>
              <w:p w14:paraId="66BAD5A2" w14:textId="77777777" w:rsidR="002D3AB8" w:rsidRPr="00AD0DDD" w:rsidRDefault="002D3AB8" w:rsidP="00DF1CB4">
                <w:pPr>
                  <w:pStyle w:val="ListParagraph"/>
                </w:pPr>
                <w:r w:rsidRPr="00AD0DDD">
                  <w:t>Budget Planning</w:t>
                </w:r>
              </w:p>
              <w:p w14:paraId="28A28E48" w14:textId="77777777" w:rsidR="002D3AB8" w:rsidRPr="00AD0DDD" w:rsidRDefault="002D3AB8" w:rsidP="00DF1CB4">
                <w:pPr>
                  <w:pStyle w:val="ListParagraph"/>
                </w:pPr>
                <w:r w:rsidRPr="00AD0DDD">
                  <w:t>Social Media</w:t>
                </w:r>
              </w:p>
              <w:p w14:paraId="7F391F3E" w14:textId="77777777" w:rsidR="00AD6FA4" w:rsidRDefault="002D3AB8" w:rsidP="00DF1CB4">
                <w:pPr>
                  <w:pStyle w:val="ListParagraph"/>
                </w:pPr>
                <w:r w:rsidRPr="00AD0DDD">
                  <w:t>Planning</w:t>
                </w:r>
              </w:p>
            </w:sdtContent>
          </w:sdt>
          <w:p w14:paraId="4D708B7A" w14:textId="77777777" w:rsidR="00AD6FA4" w:rsidRDefault="0004007E" w:rsidP="00DF1CB4">
            <w:pPr>
              <w:pStyle w:val="Heading3"/>
            </w:pPr>
            <w:sdt>
              <w:sdtPr>
                <w:id w:val="1387539318"/>
                <w:placeholder>
                  <w:docPart w:val="3949C8AAB69C4C7BB57D73BAE881D044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AWARDS</w:t>
                </w:r>
              </w:sdtContent>
            </w:sdt>
          </w:p>
          <w:sdt>
            <w:sdtPr>
              <w:id w:val="409661174"/>
              <w:placeholder>
                <w:docPart w:val="DB8B34D2D00E44539430DB9026F97FD6"/>
              </w:placeholder>
              <w:temporary/>
              <w:showingPlcHdr/>
              <w15:appearance w15:val="hidden"/>
            </w:sdtPr>
            <w:sdtEndPr/>
            <w:sdtContent>
              <w:p w14:paraId="71A3AE32" w14:textId="77777777" w:rsidR="002D3AB8" w:rsidRDefault="002D3AB8" w:rsidP="00DF1CB4">
                <w:pPr>
                  <w:pStyle w:val="ListParagraph"/>
                </w:pPr>
                <w:r>
                  <w:t>EMPLOYEE OF THE MONTH</w:t>
                </w:r>
              </w:p>
              <w:p w14:paraId="2F5E9D11" w14:textId="77777777" w:rsidR="002D3AB8" w:rsidRDefault="002D3AB8" w:rsidP="00DF1CB4">
                <w:pPr>
                  <w:pStyle w:val="ListParagraph"/>
                </w:pPr>
                <w:r>
                  <w:t>LEADERSHIP AWARD</w:t>
                </w:r>
              </w:p>
              <w:p w14:paraId="5BBC540A" w14:textId="77777777" w:rsidR="00AD6FA4" w:rsidRPr="00AD0DDD" w:rsidRDefault="002D3AB8" w:rsidP="00DF1CB4">
                <w:pPr>
                  <w:pStyle w:val="ListParagraph"/>
                </w:pPr>
                <w:r>
                  <w:t>BEST PERFORMER AWARD</w:t>
                </w:r>
              </w:p>
            </w:sdtContent>
          </w:sdt>
        </w:tc>
      </w:tr>
      <w:tr w:rsidR="00AD6FA4" w14:paraId="553F9563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4FB4C260" w14:textId="77777777" w:rsidR="00AD6FA4" w:rsidRDefault="0004007E" w:rsidP="00DF1CB4">
            <w:pPr>
              <w:pStyle w:val="Heading3"/>
            </w:pPr>
            <w:sdt>
              <w:sdtPr>
                <w:id w:val="1813675065"/>
                <w:placeholder>
                  <w:docPart w:val="086C6D9DF2F444529358F7B4125E5D48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491BDAE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4626B020" w14:textId="77777777" w:rsidR="00AD6FA4" w:rsidRDefault="00AD6FA4" w:rsidP="00DF1CB4"/>
        </w:tc>
      </w:tr>
      <w:tr w:rsidR="00AD6FA4" w14:paraId="2A878C75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0352E809" w14:textId="33AB03C5" w:rsidR="00AD6FA4" w:rsidRDefault="00341DFE" w:rsidP="00DF1CB4">
            <w:pPr>
              <w:pStyle w:val="Dates"/>
            </w:pPr>
            <w:r>
              <w:t>2016 - 2020</w:t>
            </w:r>
          </w:p>
          <w:p w14:paraId="1E9C586B" w14:textId="1F113E52" w:rsidR="00AD6FA4" w:rsidRDefault="00341DFE" w:rsidP="00DF1CB4">
            <w:pPr>
              <w:pStyle w:val="Text"/>
            </w:pPr>
            <w:r>
              <w:t xml:space="preserve">Student, King </w:t>
            </w:r>
            <w:proofErr w:type="spellStart"/>
            <w:r>
              <w:t>saud</w:t>
            </w:r>
            <w:proofErr w:type="spellEnd"/>
            <w:r>
              <w:t xml:space="preserve"> university</w:t>
            </w:r>
          </w:p>
          <w:p w14:paraId="6E54DCF3" w14:textId="7462A414" w:rsidR="00FA4DB0" w:rsidRDefault="00FA4DB0" w:rsidP="00DF1CB4">
            <w:pPr>
              <w:pStyle w:val="Text"/>
            </w:pPr>
          </w:p>
          <w:p w14:paraId="48AD3EF4" w14:textId="77777777" w:rsidR="00AD6FA4" w:rsidRDefault="00FA4DB0" w:rsidP="00DF1CB4">
            <w:pPr>
              <w:pStyle w:val="Dates"/>
            </w:pPr>
            <w:r>
              <w:t xml:space="preserve"> </w:t>
            </w:r>
          </w:p>
          <w:p w14:paraId="3954E70A" w14:textId="3C6DE382" w:rsidR="00AD6FA4" w:rsidRPr="00560EA0" w:rsidRDefault="00341DFE" w:rsidP="00DF1CB4">
            <w:pPr>
              <w:pStyle w:val="Text"/>
            </w:pPr>
            <w:r>
              <w:t>I studied in KSU and this is my resume.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093040A7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1B2D0E3A" w14:textId="77777777" w:rsidR="00AD6FA4" w:rsidRDefault="00AD6FA4" w:rsidP="00DF1CB4"/>
        </w:tc>
      </w:tr>
      <w:tr w:rsidR="00AD6FA4" w14:paraId="42E6C02F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2D241FA0" w14:textId="77777777" w:rsidR="00AD6FA4" w:rsidRDefault="0004007E" w:rsidP="00DF1CB4">
            <w:pPr>
              <w:pStyle w:val="Heading3"/>
            </w:pPr>
            <w:sdt>
              <w:sdtPr>
                <w:id w:val="-1530558845"/>
                <w:placeholder>
                  <w:docPart w:val="4B866A538C3C481DB566A1DB130B3CC0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Communication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DDDFCAA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2832E0CC" w14:textId="77777777" w:rsidR="00AD6FA4" w:rsidRDefault="00AD6FA4" w:rsidP="00DF1CB4"/>
        </w:tc>
      </w:tr>
      <w:tr w:rsidR="00AD6FA4" w14:paraId="4A0B8027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12BB0067" w14:textId="77777777" w:rsidR="00AD6FA4" w:rsidRDefault="00341DFE" w:rsidP="00341DFE">
            <w:pPr>
              <w:pStyle w:val="Text"/>
              <w:numPr>
                <w:ilvl w:val="0"/>
                <w:numId w:val="12"/>
              </w:numPr>
            </w:pPr>
            <w:r>
              <w:t xml:space="preserve">Good communication skills </w:t>
            </w:r>
          </w:p>
          <w:p w14:paraId="2967AF41" w14:textId="0A5F6D82" w:rsidR="00341DFE" w:rsidRPr="00560EA0" w:rsidRDefault="00341DFE" w:rsidP="00341DFE">
            <w:pPr>
              <w:pStyle w:val="Text"/>
              <w:numPr>
                <w:ilvl w:val="0"/>
                <w:numId w:val="12"/>
              </w:numPr>
            </w:pPr>
            <w:r>
              <w:t>Good presentation skills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09BB24D6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6B80DF82" w14:textId="77777777" w:rsidR="00AD6FA4" w:rsidRDefault="00AD6FA4" w:rsidP="00DF1CB4"/>
        </w:tc>
      </w:tr>
      <w:tr w:rsidR="00AD6FA4" w14:paraId="2760C266" w14:textId="77777777" w:rsidTr="005E09DE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64030CF" w14:textId="77777777" w:rsidR="00AD6FA4" w:rsidRPr="00560EA0" w:rsidRDefault="0004007E" w:rsidP="00DF1CB4">
            <w:pPr>
              <w:pStyle w:val="Heading3"/>
            </w:pPr>
            <w:sdt>
              <w:sdtPr>
                <w:id w:val="1845886759"/>
                <w:placeholder>
                  <w:docPart w:val="CA03E2EE4BC04001BFA69216505EA364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Leadership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79D4A77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483EAC31" w14:textId="77777777" w:rsidR="00AD6FA4" w:rsidRDefault="00AD6FA4" w:rsidP="00DF1CB4"/>
        </w:tc>
      </w:tr>
      <w:tr w:rsidR="00AD6FA4" w14:paraId="517F8AEB" w14:textId="77777777" w:rsidTr="005E09DE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347B8A5B" w14:textId="51A5F1F2" w:rsidR="00AD6FA4" w:rsidRPr="00560EA0" w:rsidRDefault="00341DFE" w:rsidP="00341DFE">
            <w:pPr>
              <w:pStyle w:val="Text"/>
            </w:pPr>
            <w:r>
              <w:t>Leadership is my game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027787F9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3EA816CD" w14:textId="77777777" w:rsidR="00AD6FA4" w:rsidRDefault="00AD6FA4" w:rsidP="00DF1CB4"/>
        </w:tc>
      </w:tr>
      <w:tr w:rsidR="00AD6FA4" w14:paraId="39969929" w14:textId="77777777" w:rsidTr="005E09DE">
        <w:trPr>
          <w:trHeight w:val="482"/>
        </w:trPr>
        <w:tc>
          <w:tcPr>
            <w:tcW w:w="10790" w:type="dxa"/>
            <w:gridSpan w:val="19"/>
            <w:tcBorders>
              <w:bottom w:val="single" w:sz="36" w:space="0" w:color="CADEE5" w:themeColor="background2"/>
            </w:tcBorders>
          </w:tcPr>
          <w:p w14:paraId="181D5D72" w14:textId="77777777" w:rsidR="00AD6FA4" w:rsidRDefault="00AD6FA4" w:rsidP="00DF1CB4"/>
        </w:tc>
      </w:tr>
    </w:tbl>
    <w:p w14:paraId="617E7CF4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0FBF3" w14:textId="77777777" w:rsidR="0004007E" w:rsidRDefault="0004007E" w:rsidP="00DF1CB4">
      <w:r>
        <w:separator/>
      </w:r>
    </w:p>
  </w:endnote>
  <w:endnote w:type="continuationSeparator" w:id="0">
    <w:p w14:paraId="2132B1E6" w14:textId="77777777" w:rsidR="0004007E" w:rsidRDefault="0004007E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177F3" w14:textId="77777777" w:rsidR="0004007E" w:rsidRDefault="0004007E" w:rsidP="00DF1CB4">
      <w:r>
        <w:separator/>
      </w:r>
    </w:p>
  </w:footnote>
  <w:footnote w:type="continuationSeparator" w:id="0">
    <w:p w14:paraId="0426AC8B" w14:textId="77777777" w:rsidR="0004007E" w:rsidRDefault="0004007E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A5D5F"/>
    <w:multiLevelType w:val="hybridMultilevel"/>
    <w:tmpl w:val="F5A42CD8"/>
    <w:lvl w:ilvl="0" w:tplc="25048984">
      <w:start w:val="2016"/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FE"/>
    <w:rsid w:val="0004007E"/>
    <w:rsid w:val="002B73E2"/>
    <w:rsid w:val="002D3AB8"/>
    <w:rsid w:val="00341DFE"/>
    <w:rsid w:val="00413477"/>
    <w:rsid w:val="004A586E"/>
    <w:rsid w:val="00560EA0"/>
    <w:rsid w:val="005E09DE"/>
    <w:rsid w:val="005F5561"/>
    <w:rsid w:val="00680892"/>
    <w:rsid w:val="006C60E6"/>
    <w:rsid w:val="0082628C"/>
    <w:rsid w:val="009835F5"/>
    <w:rsid w:val="00A520FA"/>
    <w:rsid w:val="00AB03FA"/>
    <w:rsid w:val="00AD0DDD"/>
    <w:rsid w:val="00AD6FA4"/>
    <w:rsid w:val="00D06709"/>
    <w:rsid w:val="00D74C88"/>
    <w:rsid w:val="00DF1CB4"/>
    <w:rsid w:val="00E14266"/>
    <w:rsid w:val="00EC7D23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1CD11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z98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DE2A324FEA43DA99C01AA1F7064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8CF3C-5A36-44F2-A592-2C15C8D37FAA}"/>
      </w:docPartPr>
      <w:docPartBody>
        <w:p w:rsidR="00000000" w:rsidRDefault="00DF0A8D">
          <w:pPr>
            <w:pStyle w:val="F7DE2A324FEA43DA99C01AA1F706440C"/>
          </w:pPr>
          <w:r w:rsidRPr="005F5561">
            <w:t>Objective</w:t>
          </w:r>
        </w:p>
      </w:docPartBody>
    </w:docPart>
    <w:docPart>
      <w:docPartPr>
        <w:name w:val="BDCA7EFEA84F4BF9862AA1842C205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FFA3-5C51-45C9-89C9-2C13B0CF0E04}"/>
      </w:docPartPr>
      <w:docPartBody>
        <w:p w:rsidR="00000000" w:rsidRDefault="00DF0A8D">
          <w:pPr>
            <w:pStyle w:val="BDCA7EFEA84F4BF9862AA1842C2057EC"/>
          </w:pPr>
          <w:r w:rsidRPr="00AD0DDD">
            <w:t>Education</w:t>
          </w:r>
        </w:p>
      </w:docPartBody>
    </w:docPart>
    <w:docPart>
      <w:docPartPr>
        <w:name w:val="BAC1830910A84EA280E60050E5D9A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55BE8-AD7C-4AEC-895D-939D5F6B1F33}"/>
      </w:docPartPr>
      <w:docPartBody>
        <w:p w:rsidR="00000000" w:rsidRDefault="00DF0A8D">
          <w:pPr>
            <w:pStyle w:val="BAC1830910A84EA280E60050E5D9A91A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2009F8507FFE4B36BEEB2C446C621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63DD7-30B3-48A9-A3DD-906B4B99BC92}"/>
      </w:docPartPr>
      <w:docPartBody>
        <w:p w:rsidR="00F52FE3" w:rsidRPr="00AD0DDD" w:rsidRDefault="00DF0A8D" w:rsidP="00DF1CB4">
          <w:pPr>
            <w:pStyle w:val="ListParagraph"/>
          </w:pPr>
          <w:r w:rsidRPr="00AD0DDD">
            <w:t>Marketing</w:t>
          </w:r>
        </w:p>
        <w:p w:rsidR="00F52FE3" w:rsidRPr="00AD0DDD" w:rsidRDefault="00DF0A8D" w:rsidP="00DF1CB4">
          <w:pPr>
            <w:pStyle w:val="ListParagraph"/>
          </w:pPr>
          <w:r w:rsidRPr="00AD0DDD">
            <w:t>Project Managment</w:t>
          </w:r>
        </w:p>
        <w:p w:rsidR="00F52FE3" w:rsidRPr="00AD0DDD" w:rsidRDefault="00DF0A8D" w:rsidP="00DF1CB4">
          <w:pPr>
            <w:pStyle w:val="ListParagraph"/>
          </w:pPr>
          <w:r w:rsidRPr="00AD0DDD">
            <w:t>Budget Planning</w:t>
          </w:r>
        </w:p>
        <w:p w:rsidR="00F52FE3" w:rsidRPr="00AD0DDD" w:rsidRDefault="00DF0A8D" w:rsidP="00DF1CB4">
          <w:pPr>
            <w:pStyle w:val="ListParagraph"/>
          </w:pPr>
          <w:r w:rsidRPr="00AD0DDD">
            <w:t>Social M</w:t>
          </w:r>
          <w:r w:rsidRPr="00AD0DDD">
            <w:t>edia</w:t>
          </w:r>
        </w:p>
        <w:p w:rsidR="00000000" w:rsidRDefault="00DF0A8D">
          <w:pPr>
            <w:pStyle w:val="2009F8507FFE4B36BEEB2C446C6215A8"/>
          </w:pPr>
          <w:r w:rsidRPr="00AD0DDD">
            <w:t>Planning</w:t>
          </w:r>
        </w:p>
      </w:docPartBody>
    </w:docPart>
    <w:docPart>
      <w:docPartPr>
        <w:name w:val="3949C8AAB69C4C7BB57D73BAE881D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00E0E-1CA5-4F5E-B8DB-BB211CFE7AA8}"/>
      </w:docPartPr>
      <w:docPartBody>
        <w:p w:rsidR="00000000" w:rsidRDefault="00DF0A8D">
          <w:pPr>
            <w:pStyle w:val="3949C8AAB69C4C7BB57D73BAE881D044"/>
          </w:pPr>
          <w:r w:rsidRPr="00AD0DDD">
            <w:t>AWARDS</w:t>
          </w:r>
        </w:p>
      </w:docPartBody>
    </w:docPart>
    <w:docPart>
      <w:docPartPr>
        <w:name w:val="DB8B34D2D00E44539430DB9026F97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01497-F334-45EF-8324-37B796BE7F69}"/>
      </w:docPartPr>
      <w:docPartBody>
        <w:p w:rsidR="00F52FE3" w:rsidRDefault="00DF0A8D" w:rsidP="00DF1CB4">
          <w:pPr>
            <w:pStyle w:val="ListParagraph"/>
          </w:pPr>
          <w:r>
            <w:t>EMPLOYEE OF THE MONTH</w:t>
          </w:r>
        </w:p>
        <w:p w:rsidR="00F52FE3" w:rsidRDefault="00DF0A8D" w:rsidP="00DF1CB4">
          <w:pPr>
            <w:pStyle w:val="ListParagraph"/>
          </w:pPr>
          <w:r>
            <w:t>LEADERSHIP AWARD</w:t>
          </w:r>
        </w:p>
        <w:p w:rsidR="00000000" w:rsidRDefault="00DF0A8D">
          <w:pPr>
            <w:pStyle w:val="DB8B34D2D00E44539430DB9026F97FD6"/>
          </w:pPr>
          <w:r>
            <w:t>BEST PERFORMER AWARD</w:t>
          </w:r>
        </w:p>
      </w:docPartBody>
    </w:docPart>
    <w:docPart>
      <w:docPartPr>
        <w:name w:val="086C6D9DF2F444529358F7B4125E5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92CF-96C0-4B84-B8EB-9E1051662B86}"/>
      </w:docPartPr>
      <w:docPartBody>
        <w:p w:rsidR="00000000" w:rsidRDefault="00DF0A8D">
          <w:pPr>
            <w:pStyle w:val="086C6D9DF2F444529358F7B4125E5D48"/>
          </w:pPr>
          <w:r w:rsidRPr="00560EA0">
            <w:t>Experience</w:t>
          </w:r>
        </w:p>
      </w:docPartBody>
    </w:docPart>
    <w:docPart>
      <w:docPartPr>
        <w:name w:val="4B866A538C3C481DB566A1DB130B3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281C9-505B-446F-A548-A1018A7E8417}"/>
      </w:docPartPr>
      <w:docPartBody>
        <w:p w:rsidR="00000000" w:rsidRDefault="00DF0A8D">
          <w:pPr>
            <w:pStyle w:val="4B866A538C3C481DB566A1DB130B3CC0"/>
          </w:pPr>
          <w:r w:rsidRPr="00560EA0">
            <w:t>Communication</w:t>
          </w:r>
        </w:p>
      </w:docPartBody>
    </w:docPart>
    <w:docPart>
      <w:docPartPr>
        <w:name w:val="CA03E2EE4BC04001BFA69216505EA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A70D5-2872-4BB0-823A-554757DA15DC}"/>
      </w:docPartPr>
      <w:docPartBody>
        <w:p w:rsidR="00000000" w:rsidRDefault="00DF0A8D">
          <w:pPr>
            <w:pStyle w:val="CA03E2EE4BC04001BFA69216505EA364"/>
          </w:pPr>
          <w:r w:rsidRPr="00560EA0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86"/>
    <w:rsid w:val="00473886"/>
    <w:rsid w:val="00D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9B16E3DBAC4E2E877F338430D9C384">
    <w:name w:val="D49B16E3DBAC4E2E877F338430D9C384"/>
    <w:pPr>
      <w:bidi/>
    </w:pPr>
  </w:style>
  <w:style w:type="paragraph" w:customStyle="1" w:styleId="37C0F68A5D1943A3A1470FB103723434">
    <w:name w:val="37C0F68A5D1943A3A1470FB103723434"/>
    <w:pPr>
      <w:bidi/>
    </w:pPr>
  </w:style>
  <w:style w:type="paragraph" w:customStyle="1" w:styleId="1EC7B134394D4C349224EE2B79696651">
    <w:name w:val="1EC7B134394D4C349224EE2B79696651"/>
    <w:pPr>
      <w:bidi/>
    </w:pPr>
  </w:style>
  <w:style w:type="paragraph" w:customStyle="1" w:styleId="E3AD755698CD4CFFAB589E990C3E0A97">
    <w:name w:val="E3AD755698CD4CFFAB589E990C3E0A97"/>
    <w:pPr>
      <w:bidi/>
    </w:pPr>
  </w:style>
  <w:style w:type="paragraph" w:customStyle="1" w:styleId="85B0BEF18C3A41E689D962192977869E">
    <w:name w:val="85B0BEF18C3A41E689D962192977869E"/>
    <w:pPr>
      <w:bidi/>
    </w:pPr>
  </w:style>
  <w:style w:type="paragraph" w:customStyle="1" w:styleId="87CF3E684C444A83A1979EFB7A499E19">
    <w:name w:val="87CF3E684C444A83A1979EFB7A499E19"/>
    <w:pPr>
      <w:bidi/>
    </w:pPr>
  </w:style>
  <w:style w:type="paragraph" w:customStyle="1" w:styleId="F7DE2A324FEA43DA99C01AA1F706440C">
    <w:name w:val="F7DE2A324FEA43DA99C01AA1F706440C"/>
    <w:pPr>
      <w:bidi/>
    </w:pPr>
  </w:style>
  <w:style w:type="paragraph" w:customStyle="1" w:styleId="BDCA7EFEA84F4BF9862AA1842C2057EC">
    <w:name w:val="BDCA7EFEA84F4BF9862AA1842C2057EC"/>
    <w:pPr>
      <w:bidi/>
    </w:pPr>
  </w:style>
  <w:style w:type="paragraph" w:customStyle="1" w:styleId="C8BAAEFC85834B2CBEC9A7D804E73F6C">
    <w:name w:val="C8BAAEFC85834B2CBEC9A7D804E73F6C"/>
    <w:pPr>
      <w:bidi/>
    </w:pPr>
  </w:style>
  <w:style w:type="paragraph" w:customStyle="1" w:styleId="AC6D267D75E1436F848DB1494A6FE005">
    <w:name w:val="AC6D267D75E1436F848DB1494A6FE005"/>
    <w:pPr>
      <w:bidi/>
    </w:pPr>
  </w:style>
  <w:style w:type="paragraph" w:customStyle="1" w:styleId="E122F4D769924131A9A230282B408096">
    <w:name w:val="E122F4D769924131A9A230282B408096"/>
    <w:pPr>
      <w:bidi/>
    </w:pPr>
  </w:style>
  <w:style w:type="paragraph" w:customStyle="1" w:styleId="12E96017ECEC4F4AB1AA4222CF8EC35C">
    <w:name w:val="12E96017ECEC4F4AB1AA4222CF8EC35C"/>
    <w:pPr>
      <w:bidi/>
    </w:pPr>
  </w:style>
  <w:style w:type="paragraph" w:customStyle="1" w:styleId="7319A396634144ABB834AE422306FE90">
    <w:name w:val="7319A396634144ABB834AE422306FE90"/>
    <w:pPr>
      <w:bidi/>
    </w:pPr>
  </w:style>
  <w:style w:type="paragraph" w:customStyle="1" w:styleId="BAC1830910A84EA280E60050E5D9A91A">
    <w:name w:val="BAC1830910A84EA280E60050E5D9A91A"/>
    <w:pPr>
      <w:bidi/>
    </w:pPr>
  </w:style>
  <w:style w:type="paragraph" w:styleId="ListParagraph">
    <w:name w:val="List Paragraph"/>
    <w:basedOn w:val="Normal"/>
    <w:uiPriority w:val="6"/>
    <w:qFormat/>
    <w:pPr>
      <w:numPr>
        <w:numId w:val="1"/>
      </w:numPr>
      <w:bidi w:val="0"/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2009F8507FFE4B36BEEB2C446C6215A8">
    <w:name w:val="2009F8507FFE4B36BEEB2C446C6215A8"/>
    <w:pPr>
      <w:bidi/>
    </w:pPr>
  </w:style>
  <w:style w:type="paragraph" w:customStyle="1" w:styleId="3949C8AAB69C4C7BB57D73BAE881D044">
    <w:name w:val="3949C8AAB69C4C7BB57D73BAE881D044"/>
    <w:pPr>
      <w:bidi/>
    </w:pPr>
  </w:style>
  <w:style w:type="paragraph" w:customStyle="1" w:styleId="DB8B34D2D00E44539430DB9026F97FD6">
    <w:name w:val="DB8B34D2D00E44539430DB9026F97FD6"/>
    <w:pPr>
      <w:bidi/>
    </w:pPr>
  </w:style>
  <w:style w:type="paragraph" w:customStyle="1" w:styleId="086C6D9DF2F444529358F7B4125E5D48">
    <w:name w:val="086C6D9DF2F444529358F7B4125E5D48"/>
    <w:pPr>
      <w:bidi/>
    </w:pPr>
  </w:style>
  <w:style w:type="paragraph" w:customStyle="1" w:styleId="A23AC77304B24ECAA8073293C627B410">
    <w:name w:val="A23AC77304B24ECAA8073293C627B410"/>
    <w:pPr>
      <w:bidi/>
    </w:pPr>
  </w:style>
  <w:style w:type="paragraph" w:customStyle="1" w:styleId="5E2848D8A05A4AE1B45A8BE7122E65DC">
    <w:name w:val="5E2848D8A05A4AE1B45A8BE7122E65DC"/>
    <w:pPr>
      <w:bidi/>
    </w:pPr>
  </w:style>
  <w:style w:type="paragraph" w:customStyle="1" w:styleId="A99F5CEE9FAF497DBF6426DD167715D0">
    <w:name w:val="A99F5CEE9FAF497DBF6426DD167715D0"/>
    <w:pPr>
      <w:bidi/>
    </w:pPr>
  </w:style>
  <w:style w:type="paragraph" w:customStyle="1" w:styleId="8D0602BB5CE84E438AA45A00C1A01CAC">
    <w:name w:val="8D0602BB5CE84E438AA45A00C1A01CAC"/>
    <w:pPr>
      <w:bidi/>
    </w:pPr>
  </w:style>
  <w:style w:type="paragraph" w:customStyle="1" w:styleId="B4E36A4C3A9841189DBFD780CEAA6E07">
    <w:name w:val="B4E36A4C3A9841189DBFD780CEAA6E07"/>
    <w:pPr>
      <w:bidi/>
    </w:pPr>
  </w:style>
  <w:style w:type="paragraph" w:customStyle="1" w:styleId="4B866A538C3C481DB566A1DB130B3CC0">
    <w:name w:val="4B866A538C3C481DB566A1DB130B3CC0"/>
    <w:pPr>
      <w:bidi/>
    </w:pPr>
  </w:style>
  <w:style w:type="paragraph" w:customStyle="1" w:styleId="92BFD4C1FE754EDA92797B17B6F4B3E2">
    <w:name w:val="92BFD4C1FE754EDA92797B17B6F4B3E2"/>
    <w:pPr>
      <w:bidi/>
    </w:pPr>
  </w:style>
  <w:style w:type="paragraph" w:customStyle="1" w:styleId="CA03E2EE4BC04001BFA69216505EA364">
    <w:name w:val="CA03E2EE4BC04001BFA69216505EA364"/>
    <w:pPr>
      <w:bidi/>
    </w:pPr>
  </w:style>
  <w:style w:type="paragraph" w:customStyle="1" w:styleId="Text">
    <w:name w:val="Text"/>
    <w:basedOn w:val="Normal"/>
    <w:uiPriority w:val="3"/>
    <w:qFormat/>
    <w:rsid w:val="00473886"/>
    <w:pPr>
      <w:bidi w:val="0"/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</w:rPr>
  </w:style>
  <w:style w:type="paragraph" w:customStyle="1" w:styleId="F40F969911494EDEA19E5188605B614C">
    <w:name w:val="F40F969911494EDEA19E5188605B614C"/>
    <w:pPr>
      <w:bidi/>
    </w:pPr>
  </w:style>
  <w:style w:type="paragraph" w:customStyle="1" w:styleId="E699315B5B7D4F6DA18D3F4E69FF5705">
    <w:name w:val="E699315B5B7D4F6DA18D3F4E69FF5705"/>
    <w:pPr>
      <w:bidi/>
    </w:pPr>
  </w:style>
  <w:style w:type="paragraph" w:customStyle="1" w:styleId="BFB2A0A7E62245AAAB09122F3A37B9A4">
    <w:name w:val="BFB2A0A7E62245AAAB09122F3A37B9A4"/>
    <w:pPr>
      <w:bidi/>
    </w:pPr>
  </w:style>
  <w:style w:type="paragraph" w:customStyle="1" w:styleId="701A4E94E9BD41CAA27E320070ACA751">
    <w:name w:val="701A4E94E9BD41CAA27E320070ACA751"/>
    <w:rsid w:val="00473886"/>
    <w:pPr>
      <w:bidi/>
    </w:pPr>
  </w:style>
  <w:style w:type="paragraph" w:customStyle="1" w:styleId="EC8F5394D31D4B289F13D28FCDC23D11">
    <w:name w:val="EC8F5394D31D4B289F13D28FCDC23D11"/>
    <w:rsid w:val="00473886"/>
    <w:pPr>
      <w:bidi/>
    </w:pPr>
  </w:style>
  <w:style w:type="paragraph" w:customStyle="1" w:styleId="CFA0C3B18EA0488B96EF4009512F8E23">
    <w:name w:val="CFA0C3B18EA0488B96EF4009512F8E23"/>
    <w:rsid w:val="00473886"/>
    <w:pPr>
      <w:bidi/>
    </w:pPr>
  </w:style>
  <w:style w:type="paragraph" w:customStyle="1" w:styleId="5A0D34F2805A4BFAA2365E77A15E05AC">
    <w:name w:val="5A0D34F2805A4BFAA2365E77A15E05AC"/>
    <w:rsid w:val="00473886"/>
    <w:pPr>
      <w:bidi/>
    </w:pPr>
  </w:style>
  <w:style w:type="paragraph" w:customStyle="1" w:styleId="A3169D0C875848D4A252E2A82FF38A37">
    <w:name w:val="A3169D0C875848D4A252E2A82FF38A37"/>
    <w:rsid w:val="00473886"/>
    <w:pPr>
      <w:bidi/>
    </w:pPr>
  </w:style>
  <w:style w:type="paragraph" w:customStyle="1" w:styleId="878EB1365912458893221C4C6686CCF8">
    <w:name w:val="878EB1365912458893221C4C6686CCF8"/>
    <w:rsid w:val="00473886"/>
    <w:pPr>
      <w:bidi/>
    </w:pPr>
  </w:style>
  <w:style w:type="paragraph" w:customStyle="1" w:styleId="76AEE7743BED49ACBE52E1D9DF29FA6D">
    <w:name w:val="76AEE7743BED49ACBE52E1D9DF29FA6D"/>
    <w:rsid w:val="00473886"/>
    <w:pPr>
      <w:bidi/>
    </w:pPr>
  </w:style>
  <w:style w:type="paragraph" w:customStyle="1" w:styleId="DC099B0DD1C54ED287E3F4499063A5D2">
    <w:name w:val="DC099B0DD1C54ED287E3F4499063A5D2"/>
    <w:rsid w:val="00473886"/>
    <w:pPr>
      <w:bidi/>
    </w:pPr>
  </w:style>
  <w:style w:type="paragraph" w:customStyle="1" w:styleId="C8B50D56F991405EA9FF32C849E235D7">
    <w:name w:val="C8B50D56F991405EA9FF32C849E235D7"/>
    <w:rsid w:val="00473886"/>
    <w:pPr>
      <w:bidi/>
    </w:pPr>
  </w:style>
  <w:style w:type="paragraph" w:customStyle="1" w:styleId="11C598053ABF4E7E85D5EAF6FA86A484">
    <w:name w:val="11C598053ABF4E7E85D5EAF6FA86A484"/>
    <w:rsid w:val="00473886"/>
    <w:pPr>
      <w:bidi/>
    </w:pPr>
  </w:style>
  <w:style w:type="paragraph" w:customStyle="1" w:styleId="C4BBAF97045642BDA5DB5592DB447114">
    <w:name w:val="C4BBAF97045642BDA5DB5592DB447114"/>
    <w:rsid w:val="00473886"/>
    <w:pPr>
      <w:bidi/>
    </w:pPr>
  </w:style>
  <w:style w:type="paragraph" w:customStyle="1" w:styleId="824FC4E49C7E4453A3217162476EA2FE">
    <w:name w:val="824FC4E49C7E4453A3217162476EA2FE"/>
    <w:rsid w:val="00473886"/>
    <w:pPr>
      <w:bidi/>
    </w:pPr>
  </w:style>
  <w:style w:type="paragraph" w:customStyle="1" w:styleId="6C342765A0514E369C5CFF48B83C7D50">
    <w:name w:val="6C342765A0514E369C5CFF48B83C7D50"/>
    <w:rsid w:val="00473886"/>
    <w:pPr>
      <w:bidi/>
    </w:pPr>
  </w:style>
  <w:style w:type="paragraph" w:customStyle="1" w:styleId="E911F5E9AD1F43FF9C4AF8B9984F5E05">
    <w:name w:val="E911F5E9AD1F43FF9C4AF8B9984F5E05"/>
    <w:rsid w:val="00473886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2020-04-21T15:04:00Z</dcterms:created>
  <dcterms:modified xsi:type="dcterms:W3CDTF">2020-04-21T15:04:00Z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